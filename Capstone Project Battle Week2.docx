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054D" w14:textId="7B82BD40" w:rsidR="00B46725" w:rsidRPr="00CB79B4" w:rsidRDefault="00CF06C1" w:rsidP="006E00D7">
      <w:pPr>
        <w:pStyle w:val="Title"/>
        <w:ind w:left="0"/>
        <w:rPr>
          <w:b/>
          <w:bCs/>
        </w:rPr>
      </w:pPr>
      <w:r>
        <w:rPr>
          <w:b/>
          <w:bCs/>
        </w:rPr>
        <w:t xml:space="preserve">Data Science </w:t>
      </w:r>
      <w:r w:rsidR="006E00D7" w:rsidRPr="00CB79B4">
        <w:rPr>
          <w:b/>
          <w:bCs/>
        </w:rPr>
        <w:t>Capstone Project</w:t>
      </w:r>
      <w:r w:rsidR="004E50C4">
        <w:rPr>
          <w:b/>
          <w:bCs/>
        </w:rPr>
        <w:t xml:space="preserve"> 2020</w:t>
      </w:r>
    </w:p>
    <w:p w14:paraId="60D9AB5B" w14:textId="77777777" w:rsidR="006E00D7" w:rsidRDefault="006E00D7" w:rsidP="006E00D7">
      <w:pPr>
        <w:pStyle w:val="Title"/>
        <w:ind w:left="0"/>
      </w:pPr>
    </w:p>
    <w:p w14:paraId="4767EC41" w14:textId="3AC1691D" w:rsidR="006E00D7" w:rsidRDefault="00CF06C1" w:rsidP="006E00D7">
      <w:pPr>
        <w:pStyle w:val="Title"/>
        <w:ind w:left="0"/>
      </w:pPr>
      <w:r>
        <w:t xml:space="preserve">The </w:t>
      </w:r>
      <w:r w:rsidR="006E00D7">
        <w:t>Battle of Neighborhoods</w:t>
      </w:r>
    </w:p>
    <w:p w14:paraId="4106D592" w14:textId="29149949" w:rsidR="006E00D7" w:rsidRDefault="006E00D7" w:rsidP="006E00D7">
      <w:pPr>
        <w:pStyle w:val="Title"/>
        <w:ind w:left="0"/>
        <w:rPr>
          <w:sz w:val="40"/>
          <w:szCs w:val="40"/>
        </w:rPr>
      </w:pPr>
      <w:r>
        <w:t xml:space="preserve">(Week </w:t>
      </w:r>
      <w:r w:rsidR="00C25AEB">
        <w:t>2</w:t>
      </w:r>
      <w:r>
        <w:t xml:space="preserve"> Report)</w:t>
      </w:r>
    </w:p>
    <w:p w14:paraId="52C9D49A" w14:textId="23EDEEDD" w:rsidR="006E00D7" w:rsidRDefault="006E00D7" w:rsidP="006E00D7">
      <w:pPr>
        <w:pStyle w:val="Title"/>
        <w:ind w:left="0"/>
        <w:rPr>
          <w:sz w:val="40"/>
          <w:szCs w:val="40"/>
        </w:rPr>
      </w:pPr>
    </w:p>
    <w:p w14:paraId="79F162BB" w14:textId="6F4F5251" w:rsidR="006E00D7" w:rsidRDefault="006E00D7" w:rsidP="006E00D7">
      <w:pPr>
        <w:pStyle w:val="Title"/>
        <w:ind w:left="0"/>
        <w:rPr>
          <w:sz w:val="40"/>
          <w:szCs w:val="40"/>
        </w:rPr>
      </w:pPr>
    </w:p>
    <w:p w14:paraId="5115F246" w14:textId="51FC4337" w:rsidR="00CB79B4" w:rsidRDefault="00CB79B4" w:rsidP="006E00D7">
      <w:pPr>
        <w:pStyle w:val="Title"/>
        <w:ind w:left="0"/>
        <w:rPr>
          <w:sz w:val="40"/>
          <w:szCs w:val="40"/>
        </w:rPr>
      </w:pPr>
    </w:p>
    <w:p w14:paraId="55AB8260" w14:textId="46D177A1" w:rsidR="00CB79B4" w:rsidRDefault="00CB79B4" w:rsidP="006E00D7">
      <w:pPr>
        <w:pStyle w:val="Title"/>
        <w:ind w:left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By: Dennis Lam</w:t>
      </w:r>
    </w:p>
    <w:p w14:paraId="37141F05" w14:textId="10905FE4" w:rsidR="002D6D73" w:rsidRPr="004E50C4" w:rsidRDefault="003443FE">
      <w:pPr>
        <w:pStyle w:val="Heading1"/>
        <w:rPr>
          <w:sz w:val="28"/>
          <w:szCs w:val="28"/>
        </w:rPr>
      </w:pPr>
      <w:r w:rsidRPr="004E50C4">
        <w:rPr>
          <w:sz w:val="28"/>
          <w:szCs w:val="28"/>
        </w:rPr>
        <w:lastRenderedPageBreak/>
        <w:t>INTRODUCTION</w:t>
      </w:r>
    </w:p>
    <w:p w14:paraId="71B47F54" w14:textId="77777777" w:rsidR="004E50C4" w:rsidRDefault="004E50C4" w:rsidP="00122300">
      <w:pPr>
        <w:rPr>
          <w:rFonts w:asciiTheme="majorHAnsi" w:hAnsiTheme="majorHAnsi" w:cstheme="majorHAnsi"/>
          <w:sz w:val="24"/>
          <w:szCs w:val="24"/>
        </w:rPr>
      </w:pPr>
    </w:p>
    <w:p w14:paraId="19F6D7B6" w14:textId="3485A8EF" w:rsidR="002D6D73" w:rsidRDefault="00F31FBC" w:rsidP="00122300">
      <w:pPr>
        <w:rPr>
          <w:rFonts w:asciiTheme="majorHAnsi" w:hAnsiTheme="majorHAnsi" w:cstheme="majorHAnsi"/>
          <w:sz w:val="24"/>
          <w:szCs w:val="24"/>
        </w:rPr>
      </w:pPr>
      <w:r w:rsidRPr="004E50C4">
        <w:rPr>
          <w:rFonts w:asciiTheme="majorHAnsi" w:hAnsiTheme="majorHAnsi" w:cstheme="majorHAnsi"/>
          <w:sz w:val="24"/>
          <w:szCs w:val="24"/>
        </w:rPr>
        <w:t>Sandakan is located in state of Sabah, East Malaysia. It is the second largest town. The town was founded in 1878 and today has approximate 160000 residents staying in there.</w:t>
      </w:r>
    </w:p>
    <w:p w14:paraId="06AEB690" w14:textId="77777777" w:rsidR="004E50C4" w:rsidRPr="004E50C4" w:rsidRDefault="004E50C4" w:rsidP="00122300">
      <w:pPr>
        <w:rPr>
          <w:rFonts w:asciiTheme="majorHAnsi" w:hAnsiTheme="majorHAnsi" w:cstheme="majorHAnsi"/>
          <w:sz w:val="24"/>
          <w:szCs w:val="24"/>
        </w:rPr>
      </w:pPr>
    </w:p>
    <w:p w14:paraId="200D0388" w14:textId="60FC2D75" w:rsidR="00F31FBC" w:rsidRDefault="00F31FBC" w:rsidP="001223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5FE1F" wp14:editId="60652921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dakan-as-seen-from-Four-Points-748x56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D6EB" w14:textId="6209C10C" w:rsidR="00817FE9" w:rsidRPr="002D2987" w:rsidRDefault="00817FE9" w:rsidP="00122300">
      <w:pPr>
        <w:rPr>
          <w:sz w:val="24"/>
          <w:szCs w:val="24"/>
        </w:rPr>
      </w:pPr>
    </w:p>
    <w:p w14:paraId="2B3FD4BC" w14:textId="013AF573" w:rsidR="00817FE9" w:rsidRPr="004E50C4" w:rsidRDefault="00817FE9" w:rsidP="00122300">
      <w:pPr>
        <w:rPr>
          <w:rFonts w:asciiTheme="majorHAnsi" w:hAnsiTheme="majorHAnsi" w:cstheme="majorHAnsi"/>
          <w:sz w:val="24"/>
          <w:szCs w:val="24"/>
        </w:rPr>
      </w:pPr>
      <w:r w:rsidRPr="004E50C4">
        <w:rPr>
          <w:rFonts w:asciiTheme="majorHAnsi" w:hAnsiTheme="majorHAnsi" w:cstheme="majorHAnsi"/>
          <w:sz w:val="24"/>
          <w:szCs w:val="24"/>
        </w:rPr>
        <w:t>This Capstone project will try to find out where and which suburbs neighbourhood is suitable for setting up business.</w:t>
      </w:r>
    </w:p>
    <w:p w14:paraId="0E390C43" w14:textId="481A50D2" w:rsidR="00A3521E" w:rsidRPr="004079D0" w:rsidRDefault="009C45DD" w:rsidP="00A3521E">
      <w:pPr>
        <w:pStyle w:val="Heading1"/>
        <w:rPr>
          <w:sz w:val="28"/>
          <w:szCs w:val="28"/>
        </w:rPr>
      </w:pPr>
      <w:r w:rsidRPr="004079D0">
        <w:rPr>
          <w:sz w:val="28"/>
          <w:szCs w:val="28"/>
        </w:rPr>
        <w:t>BUSINESS PROBLEM</w:t>
      </w:r>
    </w:p>
    <w:p w14:paraId="349B516C" w14:textId="458F5A80" w:rsidR="00A3521E" w:rsidRDefault="00A3521E" w:rsidP="00A3521E"/>
    <w:p w14:paraId="6F5F7307" w14:textId="725AE73A" w:rsidR="004079D0" w:rsidRDefault="004079D0" w:rsidP="004079D0">
      <w:pPr>
        <w:rPr>
          <w:rFonts w:asciiTheme="majorHAnsi" w:hAnsiTheme="majorHAnsi" w:cstheme="majorHAnsi"/>
          <w:sz w:val="24"/>
          <w:szCs w:val="24"/>
        </w:rPr>
      </w:pPr>
      <w:r w:rsidRPr="00750933">
        <w:rPr>
          <w:rFonts w:asciiTheme="majorHAnsi" w:hAnsiTheme="majorHAnsi" w:cstheme="majorHAnsi"/>
          <w:sz w:val="24"/>
          <w:szCs w:val="24"/>
        </w:rPr>
        <w:t xml:space="preserve">As a town, the people here are mainly </w:t>
      </w:r>
      <w:r>
        <w:rPr>
          <w:rFonts w:asciiTheme="majorHAnsi" w:hAnsiTheme="majorHAnsi" w:cstheme="majorHAnsi"/>
          <w:sz w:val="24"/>
          <w:szCs w:val="24"/>
        </w:rPr>
        <w:t xml:space="preserve">ranges from </w:t>
      </w:r>
      <w:r w:rsidRPr="00750933">
        <w:rPr>
          <w:rFonts w:asciiTheme="majorHAnsi" w:hAnsiTheme="majorHAnsi" w:cstheme="majorHAnsi"/>
          <w:sz w:val="24"/>
          <w:szCs w:val="24"/>
        </w:rPr>
        <w:t>mid-income to low income earners, hence small businesses are more suitable instead of building large shopping malls.</w:t>
      </w:r>
    </w:p>
    <w:p w14:paraId="246593A8" w14:textId="77777777" w:rsidR="004079D0" w:rsidRDefault="004079D0" w:rsidP="004079D0">
      <w:pPr>
        <w:rPr>
          <w:rFonts w:asciiTheme="majorHAnsi" w:hAnsiTheme="majorHAnsi" w:cstheme="majorHAnsi"/>
          <w:sz w:val="24"/>
          <w:szCs w:val="24"/>
        </w:rPr>
      </w:pPr>
    </w:p>
    <w:p w14:paraId="3483FB05" w14:textId="77777777" w:rsidR="004079D0" w:rsidRDefault="004079D0" w:rsidP="004079D0">
      <w:pPr>
        <w:rPr>
          <w:rFonts w:asciiTheme="majorHAnsi" w:hAnsiTheme="majorHAnsi" w:cstheme="majorHAnsi"/>
          <w:sz w:val="24"/>
          <w:szCs w:val="24"/>
        </w:rPr>
      </w:pPr>
      <w:r w:rsidRPr="00750933">
        <w:rPr>
          <w:rFonts w:asciiTheme="majorHAnsi" w:hAnsiTheme="majorHAnsi" w:cstheme="majorHAnsi"/>
          <w:sz w:val="24"/>
          <w:szCs w:val="24"/>
        </w:rPr>
        <w:lastRenderedPageBreak/>
        <w:t xml:space="preserve">We shall do an analysis of Sandakan neighborhoods and present the report which will consists of methodology, </w:t>
      </w:r>
      <w:r>
        <w:rPr>
          <w:rFonts w:asciiTheme="majorHAnsi" w:hAnsiTheme="majorHAnsi" w:cstheme="majorHAnsi"/>
          <w:sz w:val="24"/>
          <w:szCs w:val="24"/>
        </w:rPr>
        <w:t>result</w:t>
      </w:r>
      <w:r w:rsidRPr="00750933">
        <w:rPr>
          <w:rFonts w:asciiTheme="majorHAnsi" w:hAnsiTheme="majorHAnsi" w:cstheme="majorHAnsi"/>
          <w:sz w:val="24"/>
          <w:szCs w:val="24"/>
        </w:rPr>
        <w:t>s and conclusions.</w:t>
      </w:r>
    </w:p>
    <w:p w14:paraId="4641AE21" w14:textId="77777777" w:rsidR="004079D0" w:rsidRPr="00750933" w:rsidRDefault="004079D0" w:rsidP="004079D0">
      <w:pPr>
        <w:rPr>
          <w:rFonts w:asciiTheme="majorHAnsi" w:hAnsiTheme="majorHAnsi" w:cstheme="majorHAnsi"/>
          <w:sz w:val="24"/>
          <w:szCs w:val="24"/>
        </w:rPr>
      </w:pPr>
    </w:p>
    <w:p w14:paraId="60C2147C" w14:textId="77777777" w:rsidR="004079D0" w:rsidRPr="00750933" w:rsidRDefault="004079D0" w:rsidP="004079D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stakeholders are those</w:t>
      </w:r>
      <w:r w:rsidRPr="00750933">
        <w:rPr>
          <w:rFonts w:asciiTheme="majorHAnsi" w:hAnsiTheme="majorHAnsi" w:cstheme="majorHAnsi"/>
          <w:sz w:val="24"/>
          <w:szCs w:val="24"/>
        </w:rPr>
        <w:t xml:space="preserve"> who wish to setup any new business can refer to this repor</w:t>
      </w:r>
      <w:r>
        <w:rPr>
          <w:rFonts w:asciiTheme="majorHAnsi" w:hAnsiTheme="majorHAnsi" w:cstheme="majorHAnsi"/>
          <w:sz w:val="24"/>
          <w:szCs w:val="24"/>
        </w:rPr>
        <w:t>t</w:t>
      </w:r>
      <w:r w:rsidRPr="00750933">
        <w:rPr>
          <w:rFonts w:asciiTheme="majorHAnsi" w:hAnsiTheme="majorHAnsi" w:cstheme="majorHAnsi"/>
          <w:sz w:val="24"/>
          <w:szCs w:val="24"/>
        </w:rPr>
        <w:t>.</w:t>
      </w:r>
    </w:p>
    <w:p w14:paraId="0CB680A0" w14:textId="72DDD603" w:rsidR="00F3536E" w:rsidRPr="0023524B" w:rsidRDefault="00F3536E" w:rsidP="00F3536E">
      <w:pPr>
        <w:pStyle w:val="Heading1"/>
        <w:rPr>
          <w:sz w:val="28"/>
          <w:szCs w:val="28"/>
        </w:rPr>
      </w:pPr>
      <w:r w:rsidRPr="0023524B">
        <w:rPr>
          <w:sz w:val="28"/>
          <w:szCs w:val="28"/>
        </w:rPr>
        <w:t>DATA</w:t>
      </w:r>
    </w:p>
    <w:p w14:paraId="246D3666" w14:textId="0CCCB0CA" w:rsidR="00F3536E" w:rsidRDefault="00F3536E" w:rsidP="00A3521E"/>
    <w:p w14:paraId="23A6DEAC" w14:textId="66A40FFE" w:rsidR="00F3536E" w:rsidRDefault="009B01BE" w:rsidP="00A3521E">
      <w:pPr>
        <w:rPr>
          <w:rStyle w:val="Hyperlink"/>
          <w:rFonts w:asciiTheme="majorHAnsi" w:hAnsiTheme="majorHAnsi" w:cstheme="majorHAnsi"/>
          <w:sz w:val="24"/>
          <w:szCs w:val="24"/>
        </w:rPr>
      </w:pPr>
      <w:r w:rsidRPr="00DD7DC2">
        <w:rPr>
          <w:rFonts w:asciiTheme="majorHAnsi" w:hAnsiTheme="majorHAnsi" w:cstheme="majorHAnsi"/>
          <w:sz w:val="24"/>
          <w:szCs w:val="24"/>
        </w:rPr>
        <w:t xml:space="preserve">The neighborhoods data is found in Sandakan Municipal website: </w:t>
      </w:r>
      <w:hyperlink r:id="rId8" w:anchor="penduduk" w:history="1">
        <w:r w:rsidRPr="00DD7DC2">
          <w:rPr>
            <w:rStyle w:val="Hyperlink"/>
            <w:rFonts w:asciiTheme="majorHAnsi" w:hAnsiTheme="majorHAnsi" w:cstheme="majorHAnsi"/>
            <w:sz w:val="24"/>
            <w:szCs w:val="24"/>
          </w:rPr>
          <w:t>http://www.mps.sabah.gov.my/isandakan.cfm#penduduk</w:t>
        </w:r>
      </w:hyperlink>
    </w:p>
    <w:p w14:paraId="3F066A00" w14:textId="77777777" w:rsidR="00DD7DC2" w:rsidRPr="00DD7DC2" w:rsidRDefault="00DD7DC2" w:rsidP="00A3521E">
      <w:pPr>
        <w:rPr>
          <w:rFonts w:asciiTheme="majorHAnsi" w:hAnsiTheme="majorHAnsi" w:cstheme="majorHAnsi"/>
          <w:sz w:val="24"/>
          <w:szCs w:val="24"/>
        </w:rPr>
      </w:pPr>
    </w:p>
    <w:p w14:paraId="7DBD30E6" w14:textId="77777777" w:rsidR="00ED5049" w:rsidRDefault="009B01BE" w:rsidP="00ED5049">
      <w:pPr>
        <w:rPr>
          <w:rFonts w:asciiTheme="majorHAnsi" w:hAnsiTheme="majorHAnsi" w:cstheme="majorHAnsi"/>
          <w:sz w:val="24"/>
          <w:szCs w:val="24"/>
        </w:rPr>
      </w:pPr>
      <w:r w:rsidRPr="00DD7DC2">
        <w:rPr>
          <w:rFonts w:asciiTheme="majorHAnsi" w:hAnsiTheme="majorHAnsi" w:cstheme="majorHAnsi"/>
          <w:sz w:val="24"/>
          <w:szCs w:val="24"/>
        </w:rPr>
        <w:t xml:space="preserve">The focus will be on these neighbourhoods (they are also called housing estates) around Sandakan. </w:t>
      </w:r>
      <w:r w:rsidR="00ED5049">
        <w:rPr>
          <w:rFonts w:asciiTheme="majorHAnsi" w:hAnsiTheme="majorHAnsi" w:cstheme="majorHAnsi"/>
          <w:sz w:val="24"/>
          <w:szCs w:val="24"/>
        </w:rPr>
        <w:t>Potential for business setups will be within housing estates and areas surrounding it.</w:t>
      </w:r>
    </w:p>
    <w:p w14:paraId="258436D7" w14:textId="77777777" w:rsidR="00DD7DC2" w:rsidRPr="00DD7DC2" w:rsidRDefault="00DD7DC2" w:rsidP="00A3521E">
      <w:pPr>
        <w:rPr>
          <w:rFonts w:asciiTheme="majorHAnsi" w:hAnsiTheme="majorHAnsi" w:cstheme="majorHAnsi"/>
          <w:sz w:val="24"/>
          <w:szCs w:val="24"/>
        </w:rPr>
      </w:pPr>
    </w:p>
    <w:p w14:paraId="0A111515" w14:textId="7BF3EC17" w:rsidR="009B01BE" w:rsidRDefault="00C33F45" w:rsidP="00A3521E">
      <w:pPr>
        <w:rPr>
          <w:rFonts w:asciiTheme="majorHAnsi" w:hAnsiTheme="majorHAnsi" w:cstheme="majorHAnsi"/>
          <w:sz w:val="24"/>
          <w:szCs w:val="24"/>
        </w:rPr>
      </w:pPr>
      <w:r w:rsidRPr="00DD7DC2">
        <w:rPr>
          <w:rFonts w:asciiTheme="majorHAnsi" w:hAnsiTheme="majorHAnsi" w:cstheme="majorHAnsi"/>
          <w:sz w:val="24"/>
          <w:szCs w:val="24"/>
        </w:rPr>
        <w:t xml:space="preserve">We </w:t>
      </w:r>
      <w:r w:rsidR="009B01BE" w:rsidRPr="00DD7DC2">
        <w:rPr>
          <w:rFonts w:asciiTheme="majorHAnsi" w:hAnsiTheme="majorHAnsi" w:cstheme="majorHAnsi"/>
          <w:sz w:val="24"/>
          <w:szCs w:val="24"/>
        </w:rPr>
        <w:t>will be using some Python libraries like pandas, geopy, folium, scikit-learn to explore and cluster these neighbourhoods</w:t>
      </w:r>
      <w:r w:rsidR="00780D4D" w:rsidRPr="00DD7DC2">
        <w:rPr>
          <w:rFonts w:asciiTheme="majorHAnsi" w:hAnsiTheme="majorHAnsi" w:cstheme="majorHAnsi"/>
          <w:sz w:val="24"/>
          <w:szCs w:val="24"/>
        </w:rPr>
        <w:t xml:space="preserve"> to find out which one is suitable.</w:t>
      </w:r>
    </w:p>
    <w:p w14:paraId="023091B7" w14:textId="77777777" w:rsidR="00DD7DC2" w:rsidRPr="00DD7DC2" w:rsidRDefault="00DD7DC2" w:rsidP="00A3521E">
      <w:pPr>
        <w:rPr>
          <w:rFonts w:asciiTheme="majorHAnsi" w:hAnsiTheme="majorHAnsi" w:cstheme="majorHAnsi"/>
          <w:sz w:val="24"/>
          <w:szCs w:val="24"/>
        </w:rPr>
      </w:pPr>
    </w:p>
    <w:p w14:paraId="154DFF1B" w14:textId="1F6486DD" w:rsidR="00780D4D" w:rsidRDefault="00780D4D" w:rsidP="00A3521E">
      <w:pPr>
        <w:rPr>
          <w:rFonts w:asciiTheme="majorHAnsi" w:hAnsiTheme="majorHAnsi" w:cstheme="majorHAnsi"/>
          <w:sz w:val="24"/>
          <w:szCs w:val="24"/>
        </w:rPr>
      </w:pPr>
      <w:r w:rsidRPr="00DD7DC2">
        <w:rPr>
          <w:rFonts w:asciiTheme="majorHAnsi" w:hAnsiTheme="majorHAnsi" w:cstheme="majorHAnsi"/>
          <w:sz w:val="24"/>
          <w:szCs w:val="24"/>
        </w:rPr>
        <w:t xml:space="preserve">Foursquare APIs will be used to find out any interesting venues like food, offices, entertainment etc. </w:t>
      </w:r>
    </w:p>
    <w:p w14:paraId="6E9693FD" w14:textId="77777777" w:rsidR="00FB7497" w:rsidRPr="00DD7DC2" w:rsidRDefault="00FB7497" w:rsidP="00A3521E">
      <w:pPr>
        <w:rPr>
          <w:rFonts w:asciiTheme="majorHAnsi" w:hAnsiTheme="majorHAnsi" w:cstheme="majorHAnsi"/>
          <w:sz w:val="24"/>
          <w:szCs w:val="24"/>
        </w:rPr>
      </w:pPr>
    </w:p>
    <w:p w14:paraId="546AB3D3" w14:textId="7F23A927" w:rsidR="00780D4D" w:rsidRPr="00DD7DC2" w:rsidRDefault="00780D4D" w:rsidP="00A3521E">
      <w:pPr>
        <w:rPr>
          <w:rFonts w:asciiTheme="majorHAnsi" w:hAnsiTheme="majorHAnsi" w:cstheme="majorHAnsi"/>
          <w:sz w:val="24"/>
          <w:szCs w:val="24"/>
        </w:rPr>
      </w:pPr>
      <w:r w:rsidRPr="00DD7DC2">
        <w:rPr>
          <w:rFonts w:asciiTheme="majorHAnsi" w:hAnsiTheme="majorHAnsi" w:cstheme="majorHAnsi"/>
          <w:sz w:val="24"/>
          <w:szCs w:val="24"/>
        </w:rPr>
        <w:t xml:space="preserve">Google maps and Geopy library will be used to find latitude and </w:t>
      </w:r>
      <w:r w:rsidR="00FB7497" w:rsidRPr="00DD7DC2">
        <w:rPr>
          <w:rFonts w:asciiTheme="majorHAnsi" w:hAnsiTheme="majorHAnsi" w:cstheme="majorHAnsi"/>
          <w:sz w:val="24"/>
          <w:szCs w:val="24"/>
        </w:rPr>
        <w:t>longitude</w:t>
      </w:r>
      <w:r w:rsidR="00A76C56" w:rsidRPr="00DD7DC2">
        <w:rPr>
          <w:rFonts w:asciiTheme="majorHAnsi" w:hAnsiTheme="majorHAnsi" w:cstheme="majorHAnsi"/>
          <w:sz w:val="24"/>
          <w:szCs w:val="24"/>
        </w:rPr>
        <w:t xml:space="preserve"> for each neighbourhood as geolocation data is not available online.</w:t>
      </w:r>
    </w:p>
    <w:p w14:paraId="1185B807" w14:textId="691D78E9" w:rsidR="006E317E" w:rsidRPr="00EA7BCC" w:rsidRDefault="006E317E" w:rsidP="006E317E">
      <w:pPr>
        <w:pStyle w:val="Heading1"/>
        <w:rPr>
          <w:sz w:val="28"/>
          <w:szCs w:val="28"/>
        </w:rPr>
      </w:pPr>
      <w:r w:rsidRPr="00EA7BCC">
        <w:rPr>
          <w:sz w:val="28"/>
          <w:szCs w:val="28"/>
        </w:rPr>
        <w:t>METHODOLOGY</w:t>
      </w:r>
    </w:p>
    <w:p w14:paraId="7A644208" w14:textId="77777777" w:rsidR="00B508C7" w:rsidRDefault="00B508C7" w:rsidP="00A3521E">
      <w:pPr>
        <w:rPr>
          <w:sz w:val="24"/>
          <w:szCs w:val="24"/>
        </w:rPr>
      </w:pPr>
    </w:p>
    <w:p w14:paraId="55425E18" w14:textId="09C38A9F" w:rsidR="006E317E" w:rsidRDefault="009F1EE4" w:rsidP="00A3521E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>The project starts with data gathering from various sources like websites to create a csv file for data analysis.</w:t>
      </w:r>
    </w:p>
    <w:p w14:paraId="2DA9B8D3" w14:textId="77777777" w:rsidR="00EA7BCC" w:rsidRPr="00EA7BCC" w:rsidRDefault="00EA7BCC" w:rsidP="00A3521E">
      <w:pPr>
        <w:rPr>
          <w:rFonts w:asciiTheme="majorHAnsi" w:hAnsiTheme="majorHAnsi" w:cstheme="majorHAnsi"/>
          <w:sz w:val="24"/>
          <w:szCs w:val="24"/>
        </w:rPr>
      </w:pPr>
    </w:p>
    <w:p w14:paraId="00275FEB" w14:textId="13D2E9CB" w:rsidR="009F1EE4" w:rsidRPr="00EA7BCC" w:rsidRDefault="00060F76" w:rsidP="00A3521E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 xml:space="preserve">Pandas </w:t>
      </w:r>
      <w:r w:rsidR="00EA7BCC">
        <w:rPr>
          <w:rFonts w:asciiTheme="majorHAnsi" w:hAnsiTheme="majorHAnsi" w:cstheme="majorHAnsi"/>
          <w:sz w:val="24"/>
          <w:szCs w:val="24"/>
        </w:rPr>
        <w:t xml:space="preserve">library </w:t>
      </w:r>
      <w:r w:rsidRPr="00EA7BCC">
        <w:rPr>
          <w:rFonts w:asciiTheme="majorHAnsi" w:hAnsiTheme="majorHAnsi" w:cstheme="majorHAnsi"/>
          <w:sz w:val="24"/>
          <w:szCs w:val="24"/>
        </w:rPr>
        <w:t xml:space="preserve">was used to create the </w:t>
      </w:r>
      <w:r w:rsidR="00EA7BCC" w:rsidRPr="00EA7BCC">
        <w:rPr>
          <w:rFonts w:asciiTheme="majorHAnsi" w:hAnsiTheme="majorHAnsi" w:cstheme="majorHAnsi"/>
          <w:sz w:val="24"/>
          <w:szCs w:val="24"/>
        </w:rPr>
        <w:t>data frame</w:t>
      </w:r>
      <w:r w:rsidRPr="00EA7BCC">
        <w:rPr>
          <w:rFonts w:asciiTheme="majorHAnsi" w:hAnsiTheme="majorHAnsi" w:cstheme="majorHAnsi"/>
          <w:sz w:val="24"/>
          <w:szCs w:val="24"/>
        </w:rPr>
        <w:t xml:space="preserve"> and several basic analysis is done.</w:t>
      </w:r>
    </w:p>
    <w:p w14:paraId="29070203" w14:textId="47C3B3E2" w:rsidR="00060F76" w:rsidRDefault="00694B23" w:rsidP="00A3521E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lastRenderedPageBreak/>
        <w:t>Below are several visualizations</w:t>
      </w:r>
      <w:r w:rsidR="00EA7BCC">
        <w:rPr>
          <w:rFonts w:asciiTheme="majorHAnsi" w:hAnsiTheme="majorHAnsi" w:cstheme="majorHAnsi"/>
          <w:sz w:val="24"/>
          <w:szCs w:val="24"/>
        </w:rPr>
        <w:t xml:space="preserve"> performed</w:t>
      </w:r>
      <w:r w:rsidRPr="00EA7BCC">
        <w:rPr>
          <w:rFonts w:asciiTheme="majorHAnsi" w:hAnsiTheme="majorHAnsi" w:cstheme="majorHAnsi"/>
          <w:sz w:val="24"/>
          <w:szCs w:val="24"/>
        </w:rPr>
        <w:t xml:space="preserve"> regarding the data:</w:t>
      </w:r>
    </w:p>
    <w:p w14:paraId="39D8CD07" w14:textId="77777777" w:rsidR="00EA7BCC" w:rsidRPr="00EA7BCC" w:rsidRDefault="00EA7BCC" w:rsidP="00A3521E">
      <w:pPr>
        <w:rPr>
          <w:rFonts w:asciiTheme="majorHAnsi" w:hAnsiTheme="majorHAnsi" w:cstheme="majorHAnsi"/>
          <w:sz w:val="24"/>
          <w:szCs w:val="24"/>
        </w:rPr>
      </w:pPr>
    </w:p>
    <w:p w14:paraId="5692B672" w14:textId="4D3E5CE9" w:rsidR="00694B23" w:rsidRDefault="00694B23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>(a) Sandakan neighbourhoods by area size</w:t>
      </w:r>
    </w:p>
    <w:p w14:paraId="6C7F288A" w14:textId="77777777" w:rsidR="00EA7BCC" w:rsidRPr="00EA7BCC" w:rsidRDefault="00EA7BCC" w:rsidP="00694B23">
      <w:pPr>
        <w:rPr>
          <w:rFonts w:asciiTheme="majorHAnsi" w:hAnsiTheme="majorHAnsi" w:cstheme="majorHAnsi"/>
          <w:sz w:val="24"/>
          <w:szCs w:val="24"/>
        </w:rPr>
      </w:pPr>
    </w:p>
    <w:p w14:paraId="31665127" w14:textId="6543246D" w:rsidR="00694B23" w:rsidRDefault="00694B23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 xml:space="preserve">(b) </w:t>
      </w:r>
      <w:r w:rsidR="007647FB" w:rsidRPr="00EA7BCC">
        <w:rPr>
          <w:rFonts w:asciiTheme="majorHAnsi" w:hAnsiTheme="majorHAnsi" w:cstheme="majorHAnsi"/>
          <w:sz w:val="24"/>
          <w:szCs w:val="24"/>
        </w:rPr>
        <w:t>Sandakan neighbourhoods by residential units</w:t>
      </w:r>
    </w:p>
    <w:p w14:paraId="5BD951D2" w14:textId="77777777" w:rsidR="00EA7BCC" w:rsidRPr="00EA7BCC" w:rsidRDefault="00EA7BCC" w:rsidP="00694B23">
      <w:pPr>
        <w:rPr>
          <w:rFonts w:asciiTheme="majorHAnsi" w:hAnsiTheme="majorHAnsi" w:cstheme="majorHAnsi"/>
          <w:sz w:val="24"/>
          <w:szCs w:val="24"/>
        </w:rPr>
      </w:pPr>
    </w:p>
    <w:p w14:paraId="5AC95A4E" w14:textId="3B24D888" w:rsidR="00694B23" w:rsidRDefault="00694B23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 xml:space="preserve">(c) </w:t>
      </w:r>
      <w:r w:rsidR="007647FB" w:rsidRPr="00EA7BCC">
        <w:rPr>
          <w:rFonts w:asciiTheme="majorHAnsi" w:hAnsiTheme="majorHAnsi" w:cstheme="majorHAnsi"/>
          <w:sz w:val="24"/>
          <w:szCs w:val="24"/>
        </w:rPr>
        <w:t>Heatmap to illustrate Correlation</w:t>
      </w:r>
    </w:p>
    <w:p w14:paraId="0F939AD2" w14:textId="77777777" w:rsidR="00EA7BCC" w:rsidRPr="00EA7BCC" w:rsidRDefault="00EA7BCC" w:rsidP="00694B23">
      <w:pPr>
        <w:rPr>
          <w:rFonts w:asciiTheme="majorHAnsi" w:hAnsiTheme="majorHAnsi" w:cstheme="majorHAnsi"/>
          <w:sz w:val="24"/>
          <w:szCs w:val="24"/>
        </w:rPr>
      </w:pPr>
    </w:p>
    <w:p w14:paraId="0A80CBD4" w14:textId="2CA733B8" w:rsidR="00822049" w:rsidRDefault="00822049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>The findings are:</w:t>
      </w:r>
    </w:p>
    <w:p w14:paraId="2577F3FC" w14:textId="77777777" w:rsidR="00EA7BCC" w:rsidRPr="00EA7BCC" w:rsidRDefault="00EA7BCC" w:rsidP="00694B23">
      <w:pPr>
        <w:rPr>
          <w:rFonts w:asciiTheme="majorHAnsi" w:hAnsiTheme="majorHAnsi" w:cstheme="majorHAnsi"/>
          <w:sz w:val="24"/>
          <w:szCs w:val="24"/>
        </w:rPr>
      </w:pPr>
    </w:p>
    <w:p w14:paraId="4818E69B" w14:textId="05D7D1BC" w:rsidR="00822049" w:rsidRDefault="00822049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 xml:space="preserve">(a) </w:t>
      </w:r>
      <w:r w:rsidR="00D801DE" w:rsidRPr="00EA7BCC">
        <w:rPr>
          <w:rFonts w:asciiTheme="majorHAnsi" w:hAnsiTheme="majorHAnsi" w:cstheme="majorHAnsi"/>
          <w:sz w:val="24"/>
          <w:szCs w:val="24"/>
        </w:rPr>
        <w:t>Jade Garden has largest area, 1154 acres</w:t>
      </w:r>
    </w:p>
    <w:p w14:paraId="4395BBD7" w14:textId="77777777" w:rsidR="00EA7BCC" w:rsidRPr="00EA7BCC" w:rsidRDefault="00EA7BCC" w:rsidP="00694B23">
      <w:pPr>
        <w:rPr>
          <w:rFonts w:asciiTheme="majorHAnsi" w:hAnsiTheme="majorHAnsi" w:cstheme="majorHAnsi"/>
          <w:sz w:val="24"/>
          <w:szCs w:val="24"/>
        </w:rPr>
      </w:pPr>
    </w:p>
    <w:p w14:paraId="25800D38" w14:textId="6253F6D4" w:rsidR="00822049" w:rsidRDefault="00822049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 xml:space="preserve">(b) </w:t>
      </w:r>
      <w:r w:rsidR="00D801DE" w:rsidRPr="00EA7BCC">
        <w:rPr>
          <w:rFonts w:asciiTheme="majorHAnsi" w:hAnsiTheme="majorHAnsi" w:cstheme="majorHAnsi"/>
          <w:sz w:val="24"/>
          <w:szCs w:val="24"/>
        </w:rPr>
        <w:t>Bukit Permai has most number of residential units, 4142 house units</w:t>
      </w:r>
    </w:p>
    <w:p w14:paraId="4A31070B" w14:textId="77777777" w:rsidR="00EA7BCC" w:rsidRPr="00EA7BCC" w:rsidRDefault="00EA7BCC" w:rsidP="00694B23">
      <w:pPr>
        <w:rPr>
          <w:rFonts w:asciiTheme="majorHAnsi" w:hAnsiTheme="majorHAnsi" w:cstheme="majorHAnsi"/>
          <w:sz w:val="24"/>
          <w:szCs w:val="24"/>
        </w:rPr>
      </w:pPr>
    </w:p>
    <w:p w14:paraId="2DD9E06E" w14:textId="1360863B" w:rsidR="00822049" w:rsidRDefault="00822049" w:rsidP="00694B23">
      <w:pPr>
        <w:rPr>
          <w:rFonts w:asciiTheme="majorHAnsi" w:hAnsiTheme="majorHAnsi" w:cstheme="majorHAnsi"/>
          <w:sz w:val="24"/>
          <w:szCs w:val="24"/>
        </w:rPr>
      </w:pPr>
      <w:r w:rsidRPr="00EA7BCC">
        <w:rPr>
          <w:rFonts w:asciiTheme="majorHAnsi" w:hAnsiTheme="majorHAnsi" w:cstheme="majorHAnsi"/>
          <w:sz w:val="24"/>
          <w:szCs w:val="24"/>
        </w:rPr>
        <w:t xml:space="preserve">(c) </w:t>
      </w:r>
      <w:r w:rsidR="00D801DE" w:rsidRPr="00EA7BCC">
        <w:rPr>
          <w:rFonts w:asciiTheme="majorHAnsi" w:hAnsiTheme="majorHAnsi" w:cstheme="majorHAnsi"/>
          <w:sz w:val="24"/>
          <w:szCs w:val="24"/>
        </w:rPr>
        <w:t>A small correlation of 0.2 between Area and Residential Units</w:t>
      </w:r>
    </w:p>
    <w:p w14:paraId="7A0DA7A3" w14:textId="0DD4A594" w:rsidR="00694B23" w:rsidRDefault="00694B23" w:rsidP="00A352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4C3C6D" wp14:editId="52BA2CCD">
            <wp:extent cx="6238240" cy="7706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35" cy="7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FBA" w14:textId="0E9E0266" w:rsidR="00694B23" w:rsidRDefault="00694B23" w:rsidP="00A352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DD9D65" wp14:editId="2094907B">
            <wp:extent cx="6172200" cy="722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B11" w14:textId="63FEFFC0" w:rsidR="00694B23" w:rsidRDefault="00694B23" w:rsidP="00A352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9283E6" wp14:editId="241BE9E8">
            <wp:extent cx="6029960" cy="51358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4463" w14:textId="3DBB7D29" w:rsidR="00527C0A" w:rsidRDefault="00527C0A" w:rsidP="00A3521E">
      <w:pPr>
        <w:rPr>
          <w:rFonts w:asciiTheme="majorHAnsi" w:hAnsiTheme="majorHAnsi" w:cstheme="majorHAnsi"/>
          <w:sz w:val="24"/>
          <w:szCs w:val="24"/>
        </w:rPr>
      </w:pPr>
      <w:r w:rsidRPr="00F175C7">
        <w:rPr>
          <w:rFonts w:asciiTheme="majorHAnsi" w:hAnsiTheme="majorHAnsi" w:cstheme="majorHAnsi"/>
          <w:sz w:val="24"/>
          <w:szCs w:val="24"/>
        </w:rPr>
        <w:t xml:space="preserve">The area of interest will be from mile 4 to mile 6 since majority of neighbourhoods </w:t>
      </w:r>
      <w:r w:rsidR="00F175C7">
        <w:rPr>
          <w:rFonts w:asciiTheme="majorHAnsi" w:hAnsiTheme="majorHAnsi" w:cstheme="majorHAnsi"/>
          <w:sz w:val="24"/>
          <w:szCs w:val="24"/>
        </w:rPr>
        <w:t xml:space="preserve">are </w:t>
      </w:r>
      <w:r w:rsidRPr="00F175C7">
        <w:rPr>
          <w:rFonts w:asciiTheme="majorHAnsi" w:hAnsiTheme="majorHAnsi" w:cstheme="majorHAnsi"/>
          <w:sz w:val="24"/>
          <w:szCs w:val="24"/>
        </w:rPr>
        <w:t xml:space="preserve">concentrated there. Using folium package, we map the exact locations. The Foursquare </w:t>
      </w:r>
      <w:r w:rsidR="00F175C7">
        <w:rPr>
          <w:rFonts w:asciiTheme="majorHAnsi" w:hAnsiTheme="majorHAnsi" w:cstheme="majorHAnsi"/>
          <w:sz w:val="24"/>
          <w:szCs w:val="24"/>
        </w:rPr>
        <w:t xml:space="preserve">used </w:t>
      </w:r>
      <w:r w:rsidRPr="00F175C7">
        <w:rPr>
          <w:rFonts w:asciiTheme="majorHAnsi" w:hAnsiTheme="majorHAnsi" w:cstheme="majorHAnsi"/>
          <w:sz w:val="24"/>
          <w:szCs w:val="24"/>
        </w:rPr>
        <w:t xml:space="preserve">to get </w:t>
      </w:r>
      <w:r w:rsidR="00997239" w:rsidRPr="00F175C7">
        <w:rPr>
          <w:rFonts w:asciiTheme="majorHAnsi" w:hAnsiTheme="majorHAnsi" w:cstheme="majorHAnsi"/>
          <w:sz w:val="24"/>
          <w:szCs w:val="24"/>
        </w:rPr>
        <w:t>common venues mentioned by users</w:t>
      </w:r>
      <w:r w:rsidR="00D2101E" w:rsidRPr="00F175C7">
        <w:rPr>
          <w:rFonts w:asciiTheme="majorHAnsi" w:hAnsiTheme="majorHAnsi" w:cstheme="majorHAnsi"/>
          <w:sz w:val="24"/>
          <w:szCs w:val="24"/>
        </w:rPr>
        <w:t>.</w:t>
      </w:r>
    </w:p>
    <w:p w14:paraId="48D00B2B" w14:textId="77777777" w:rsidR="00F175C7" w:rsidRPr="00F175C7" w:rsidRDefault="00F175C7" w:rsidP="00A3521E">
      <w:pPr>
        <w:rPr>
          <w:rFonts w:asciiTheme="majorHAnsi" w:hAnsiTheme="majorHAnsi" w:cstheme="majorHAnsi"/>
          <w:sz w:val="24"/>
          <w:szCs w:val="24"/>
        </w:rPr>
      </w:pPr>
    </w:p>
    <w:p w14:paraId="2FCE598C" w14:textId="77BC9BF3" w:rsidR="00D2101E" w:rsidRDefault="00D2101E" w:rsidP="00A3521E">
      <w:pPr>
        <w:rPr>
          <w:rFonts w:asciiTheme="majorHAnsi" w:hAnsiTheme="majorHAnsi" w:cstheme="majorHAnsi"/>
          <w:sz w:val="24"/>
          <w:szCs w:val="24"/>
        </w:rPr>
      </w:pPr>
      <w:r w:rsidRPr="00F175C7">
        <w:rPr>
          <w:rFonts w:asciiTheme="majorHAnsi" w:hAnsiTheme="majorHAnsi" w:cstheme="majorHAnsi"/>
          <w:sz w:val="24"/>
          <w:szCs w:val="24"/>
        </w:rPr>
        <w:t xml:space="preserve">The information from csv file and foursquare venues are combined and arranged by neighbourhood. A new </w:t>
      </w:r>
      <w:r w:rsidR="00F175C7" w:rsidRPr="00F175C7">
        <w:rPr>
          <w:rFonts w:asciiTheme="majorHAnsi" w:hAnsiTheme="majorHAnsi" w:cstheme="majorHAnsi"/>
          <w:sz w:val="24"/>
          <w:szCs w:val="24"/>
        </w:rPr>
        <w:t>data frame</w:t>
      </w:r>
      <w:r w:rsidRPr="00F175C7">
        <w:rPr>
          <w:rFonts w:asciiTheme="majorHAnsi" w:hAnsiTheme="majorHAnsi" w:cstheme="majorHAnsi"/>
          <w:sz w:val="24"/>
          <w:szCs w:val="24"/>
        </w:rPr>
        <w:t xml:space="preserve"> is created with top 10 venues for each neighbourhood.</w:t>
      </w:r>
    </w:p>
    <w:p w14:paraId="484FB04E" w14:textId="77777777" w:rsidR="00F175C7" w:rsidRPr="00F175C7" w:rsidRDefault="00F175C7" w:rsidP="00A3521E">
      <w:pPr>
        <w:rPr>
          <w:rFonts w:asciiTheme="majorHAnsi" w:hAnsiTheme="majorHAnsi" w:cstheme="majorHAnsi"/>
          <w:sz w:val="24"/>
          <w:szCs w:val="24"/>
        </w:rPr>
      </w:pPr>
    </w:p>
    <w:p w14:paraId="1FC4F6BE" w14:textId="4FFEBF73" w:rsidR="00D2101E" w:rsidRPr="00F175C7" w:rsidRDefault="003F054B" w:rsidP="00A3521E">
      <w:pPr>
        <w:rPr>
          <w:rFonts w:asciiTheme="majorHAnsi" w:hAnsiTheme="majorHAnsi" w:cstheme="majorHAnsi"/>
          <w:sz w:val="24"/>
          <w:szCs w:val="24"/>
        </w:rPr>
      </w:pPr>
      <w:r w:rsidRPr="00F175C7">
        <w:rPr>
          <w:rFonts w:asciiTheme="majorHAnsi" w:hAnsiTheme="majorHAnsi" w:cstheme="majorHAnsi"/>
          <w:sz w:val="24"/>
          <w:szCs w:val="24"/>
        </w:rPr>
        <w:t>Using K-means clustering to segment them up to five clusters resulting in the following image</w:t>
      </w:r>
      <w:r w:rsidR="006273D8" w:rsidRPr="00F175C7">
        <w:rPr>
          <w:rFonts w:asciiTheme="majorHAnsi" w:hAnsiTheme="majorHAnsi" w:cstheme="majorHAnsi"/>
          <w:sz w:val="24"/>
          <w:szCs w:val="24"/>
        </w:rPr>
        <w:t xml:space="preserve"> in next page</w:t>
      </w:r>
      <w:r w:rsidRPr="00F175C7">
        <w:rPr>
          <w:rFonts w:asciiTheme="majorHAnsi" w:hAnsiTheme="majorHAnsi" w:cstheme="majorHAnsi"/>
          <w:sz w:val="24"/>
          <w:szCs w:val="24"/>
        </w:rPr>
        <w:t>:</w:t>
      </w:r>
    </w:p>
    <w:p w14:paraId="0AA1CB54" w14:textId="7C0217F9" w:rsidR="003F054B" w:rsidRDefault="003F054B" w:rsidP="00A3521E">
      <w:pPr>
        <w:rPr>
          <w:sz w:val="24"/>
          <w:szCs w:val="24"/>
        </w:rPr>
      </w:pPr>
    </w:p>
    <w:p w14:paraId="775EB014" w14:textId="59635CA3" w:rsidR="003F054B" w:rsidRDefault="00721801" w:rsidP="00A352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8FD0DE" wp14:editId="2D568FC7">
            <wp:extent cx="6057900" cy="3772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421" cy="378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1FBD" w14:textId="140C4713" w:rsidR="003F054B" w:rsidRDefault="003F054B" w:rsidP="00A3521E">
      <w:pPr>
        <w:rPr>
          <w:sz w:val="24"/>
          <w:szCs w:val="24"/>
        </w:rPr>
      </w:pPr>
    </w:p>
    <w:p w14:paraId="51731D55" w14:textId="31B3308F" w:rsidR="006273D8" w:rsidRPr="00B6610B" w:rsidRDefault="006273D8" w:rsidP="00A3521E">
      <w:pPr>
        <w:rPr>
          <w:rFonts w:asciiTheme="majorHAnsi" w:hAnsiTheme="majorHAnsi" w:cstheme="majorHAnsi"/>
          <w:sz w:val="24"/>
          <w:szCs w:val="24"/>
        </w:rPr>
      </w:pPr>
      <w:r w:rsidRPr="00B6610B">
        <w:rPr>
          <w:rFonts w:asciiTheme="majorHAnsi" w:hAnsiTheme="majorHAnsi" w:cstheme="majorHAnsi"/>
          <w:sz w:val="24"/>
          <w:szCs w:val="24"/>
        </w:rPr>
        <w:t>The results will help us to identity which neighbourhood clusters are more concentrated as a unit.</w:t>
      </w:r>
    </w:p>
    <w:p w14:paraId="425A98D8" w14:textId="50091B10" w:rsidR="006273D8" w:rsidRPr="003550F8" w:rsidRDefault="00A13F7A" w:rsidP="00A13F7A">
      <w:pPr>
        <w:pStyle w:val="Heading1"/>
        <w:rPr>
          <w:sz w:val="28"/>
          <w:szCs w:val="28"/>
        </w:rPr>
      </w:pPr>
      <w:r w:rsidRPr="003550F8">
        <w:rPr>
          <w:sz w:val="28"/>
          <w:szCs w:val="28"/>
        </w:rPr>
        <w:t>RESULTS</w:t>
      </w:r>
    </w:p>
    <w:p w14:paraId="6948A5E7" w14:textId="77777777" w:rsidR="00471691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12DC27A2" w14:textId="1108BDC3" w:rsidR="006273D8" w:rsidRDefault="00F044E8" w:rsidP="00A3521E">
      <w:pPr>
        <w:rPr>
          <w:rFonts w:asciiTheme="majorHAnsi" w:hAnsiTheme="majorHAnsi" w:cstheme="majorHAnsi"/>
          <w:sz w:val="24"/>
          <w:szCs w:val="24"/>
        </w:rPr>
      </w:pPr>
      <w:r w:rsidRPr="00143A2A">
        <w:rPr>
          <w:rFonts w:asciiTheme="majorHAnsi" w:hAnsiTheme="majorHAnsi" w:cstheme="majorHAnsi"/>
          <w:sz w:val="24"/>
          <w:szCs w:val="24"/>
        </w:rPr>
        <w:t xml:space="preserve">Cluster 0: Has a total of </w:t>
      </w:r>
      <w:r w:rsidR="00143A2A" w:rsidRPr="00143A2A">
        <w:rPr>
          <w:rFonts w:asciiTheme="majorHAnsi" w:hAnsiTheme="majorHAnsi" w:cstheme="majorHAnsi"/>
          <w:sz w:val="24"/>
          <w:szCs w:val="24"/>
        </w:rPr>
        <w:t>1</w:t>
      </w:r>
      <w:r w:rsidRPr="00143A2A">
        <w:rPr>
          <w:rFonts w:asciiTheme="majorHAnsi" w:hAnsiTheme="majorHAnsi" w:cstheme="majorHAnsi"/>
          <w:sz w:val="24"/>
          <w:szCs w:val="24"/>
        </w:rPr>
        <w:t xml:space="preserve"> neighbourhood</w:t>
      </w:r>
    </w:p>
    <w:p w14:paraId="1764AE32" w14:textId="77777777" w:rsidR="00471691" w:rsidRPr="00143A2A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1F80D989" w14:textId="0C7B6B2A" w:rsidR="00F044E8" w:rsidRDefault="00F044E8" w:rsidP="00A3521E">
      <w:pPr>
        <w:rPr>
          <w:rFonts w:asciiTheme="majorHAnsi" w:hAnsiTheme="majorHAnsi" w:cstheme="majorHAnsi"/>
          <w:sz w:val="24"/>
          <w:szCs w:val="24"/>
        </w:rPr>
      </w:pPr>
      <w:r w:rsidRPr="00143A2A">
        <w:rPr>
          <w:rFonts w:asciiTheme="majorHAnsi" w:hAnsiTheme="majorHAnsi" w:cstheme="majorHAnsi"/>
          <w:sz w:val="24"/>
          <w:szCs w:val="24"/>
        </w:rPr>
        <w:t>Cluster 1: Has 1</w:t>
      </w:r>
      <w:r w:rsidR="00143A2A">
        <w:rPr>
          <w:rFonts w:asciiTheme="majorHAnsi" w:hAnsiTheme="majorHAnsi" w:cstheme="majorHAnsi"/>
          <w:sz w:val="24"/>
          <w:szCs w:val="24"/>
        </w:rPr>
        <w:t>0</w:t>
      </w:r>
      <w:r w:rsidRPr="00143A2A">
        <w:rPr>
          <w:rFonts w:asciiTheme="majorHAnsi" w:hAnsiTheme="majorHAnsi" w:cstheme="majorHAnsi"/>
          <w:sz w:val="24"/>
          <w:szCs w:val="24"/>
        </w:rPr>
        <w:t xml:space="preserve"> neighbourhood</w:t>
      </w:r>
      <w:r w:rsidR="00143A2A">
        <w:rPr>
          <w:rFonts w:asciiTheme="majorHAnsi" w:hAnsiTheme="majorHAnsi" w:cstheme="majorHAnsi"/>
          <w:sz w:val="24"/>
          <w:szCs w:val="24"/>
        </w:rPr>
        <w:t>s</w:t>
      </w:r>
    </w:p>
    <w:p w14:paraId="75CAEA2B" w14:textId="77777777" w:rsidR="00471691" w:rsidRPr="00143A2A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26BC6834" w14:textId="04867181" w:rsidR="00F044E8" w:rsidRDefault="00F044E8" w:rsidP="00A3521E">
      <w:pPr>
        <w:rPr>
          <w:rFonts w:asciiTheme="majorHAnsi" w:hAnsiTheme="majorHAnsi" w:cstheme="majorHAnsi"/>
          <w:sz w:val="24"/>
          <w:szCs w:val="24"/>
        </w:rPr>
      </w:pPr>
      <w:r w:rsidRPr="00143A2A">
        <w:rPr>
          <w:rFonts w:asciiTheme="majorHAnsi" w:hAnsiTheme="majorHAnsi" w:cstheme="majorHAnsi"/>
          <w:sz w:val="24"/>
          <w:szCs w:val="24"/>
        </w:rPr>
        <w:t>Cluster 2: Has 1 neighbourhood</w:t>
      </w:r>
    </w:p>
    <w:p w14:paraId="34BD1B56" w14:textId="77777777" w:rsidR="00471691" w:rsidRPr="00143A2A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0476FBA8" w14:textId="55CE71EE" w:rsidR="00F044E8" w:rsidRDefault="00F044E8" w:rsidP="00A3521E">
      <w:pPr>
        <w:rPr>
          <w:rFonts w:asciiTheme="majorHAnsi" w:hAnsiTheme="majorHAnsi" w:cstheme="majorHAnsi"/>
          <w:sz w:val="24"/>
          <w:szCs w:val="24"/>
        </w:rPr>
      </w:pPr>
      <w:r w:rsidRPr="00143A2A">
        <w:rPr>
          <w:rFonts w:asciiTheme="majorHAnsi" w:hAnsiTheme="majorHAnsi" w:cstheme="majorHAnsi"/>
          <w:sz w:val="24"/>
          <w:szCs w:val="24"/>
        </w:rPr>
        <w:t>Cluster 3: Has 1 neighbourhood</w:t>
      </w:r>
    </w:p>
    <w:p w14:paraId="6BF5A06F" w14:textId="77777777" w:rsidR="00471691" w:rsidRPr="00143A2A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16605F76" w14:textId="23118EBF" w:rsidR="00F044E8" w:rsidRDefault="00F044E8" w:rsidP="00A3521E">
      <w:pPr>
        <w:rPr>
          <w:rFonts w:asciiTheme="majorHAnsi" w:hAnsiTheme="majorHAnsi" w:cstheme="majorHAnsi"/>
          <w:sz w:val="24"/>
          <w:szCs w:val="24"/>
        </w:rPr>
      </w:pPr>
      <w:r w:rsidRPr="00143A2A">
        <w:rPr>
          <w:rFonts w:asciiTheme="majorHAnsi" w:hAnsiTheme="majorHAnsi" w:cstheme="majorHAnsi"/>
          <w:sz w:val="24"/>
          <w:szCs w:val="24"/>
        </w:rPr>
        <w:t>Cluster 4: Has 1 neighbourhood</w:t>
      </w:r>
    </w:p>
    <w:p w14:paraId="739E0A94" w14:textId="77777777" w:rsidR="00471691" w:rsidRPr="00143A2A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516C8AE9" w14:textId="06FE29F1" w:rsidR="003C1F70" w:rsidRPr="00143A2A" w:rsidRDefault="003C1F70" w:rsidP="00A3521E">
      <w:pPr>
        <w:rPr>
          <w:rFonts w:asciiTheme="majorHAnsi" w:hAnsiTheme="majorHAnsi" w:cstheme="majorHAnsi"/>
          <w:sz w:val="24"/>
          <w:szCs w:val="24"/>
        </w:rPr>
      </w:pPr>
      <w:r w:rsidRPr="00143A2A">
        <w:rPr>
          <w:rFonts w:asciiTheme="majorHAnsi" w:hAnsiTheme="majorHAnsi" w:cstheme="majorHAnsi"/>
          <w:sz w:val="24"/>
          <w:szCs w:val="24"/>
        </w:rPr>
        <w:lastRenderedPageBreak/>
        <w:t>The Jupyter notebook file</w:t>
      </w:r>
      <w:r w:rsidR="00143A2A">
        <w:rPr>
          <w:rFonts w:asciiTheme="majorHAnsi" w:hAnsiTheme="majorHAnsi" w:cstheme="majorHAnsi"/>
          <w:sz w:val="24"/>
          <w:szCs w:val="24"/>
        </w:rPr>
        <w:t xml:space="preserve"> is hosted in </w:t>
      </w:r>
      <w:r w:rsidR="00471691">
        <w:rPr>
          <w:rFonts w:asciiTheme="majorHAnsi" w:hAnsiTheme="majorHAnsi" w:cstheme="majorHAnsi"/>
          <w:sz w:val="24"/>
          <w:szCs w:val="24"/>
        </w:rPr>
        <w:t>GitHub</w:t>
      </w:r>
      <w:r w:rsidR="00143A2A">
        <w:rPr>
          <w:rFonts w:asciiTheme="majorHAnsi" w:hAnsiTheme="majorHAnsi" w:cstheme="majorHAnsi"/>
          <w:sz w:val="24"/>
          <w:szCs w:val="24"/>
        </w:rPr>
        <w:t xml:space="preserve"> page</w:t>
      </w:r>
      <w:r w:rsidRPr="00143A2A">
        <w:rPr>
          <w:rFonts w:asciiTheme="majorHAnsi" w:hAnsiTheme="majorHAnsi" w:cstheme="majorHAnsi"/>
          <w:sz w:val="24"/>
          <w:szCs w:val="24"/>
        </w:rPr>
        <w:t>.</w:t>
      </w:r>
    </w:p>
    <w:p w14:paraId="43F1558D" w14:textId="77777777" w:rsidR="00174047" w:rsidRPr="00471691" w:rsidRDefault="00174047" w:rsidP="00174047">
      <w:pPr>
        <w:pStyle w:val="Heading1"/>
        <w:rPr>
          <w:sz w:val="28"/>
          <w:szCs w:val="28"/>
        </w:rPr>
      </w:pPr>
      <w:r w:rsidRPr="00471691">
        <w:rPr>
          <w:sz w:val="28"/>
          <w:szCs w:val="28"/>
        </w:rPr>
        <w:t>DISCUSSION</w:t>
      </w:r>
    </w:p>
    <w:p w14:paraId="27E5585B" w14:textId="247B5C19" w:rsidR="003C1F70" w:rsidRDefault="003C1F70" w:rsidP="00A3521E">
      <w:pPr>
        <w:rPr>
          <w:sz w:val="24"/>
          <w:szCs w:val="24"/>
        </w:rPr>
      </w:pPr>
    </w:p>
    <w:p w14:paraId="2B88F809" w14:textId="442B8310" w:rsidR="003C1F70" w:rsidRDefault="00560ED2" w:rsidP="00A3521E">
      <w:pPr>
        <w:rPr>
          <w:rFonts w:asciiTheme="majorHAnsi" w:hAnsiTheme="majorHAnsi" w:cstheme="majorHAnsi"/>
          <w:sz w:val="24"/>
          <w:szCs w:val="24"/>
        </w:rPr>
      </w:pPr>
      <w:r w:rsidRPr="00471691">
        <w:rPr>
          <w:rFonts w:asciiTheme="majorHAnsi" w:hAnsiTheme="majorHAnsi" w:cstheme="majorHAnsi"/>
          <w:sz w:val="24"/>
          <w:szCs w:val="24"/>
        </w:rPr>
        <w:t xml:space="preserve">From all the results, cluster </w:t>
      </w:r>
      <w:r w:rsidR="00471691" w:rsidRPr="00471691">
        <w:rPr>
          <w:rFonts w:asciiTheme="majorHAnsi" w:hAnsiTheme="majorHAnsi" w:cstheme="majorHAnsi"/>
          <w:sz w:val="24"/>
          <w:szCs w:val="24"/>
        </w:rPr>
        <w:t>1</w:t>
      </w:r>
      <w:r w:rsidRPr="00471691">
        <w:rPr>
          <w:rFonts w:asciiTheme="majorHAnsi" w:hAnsiTheme="majorHAnsi" w:cstheme="majorHAnsi"/>
          <w:sz w:val="24"/>
          <w:szCs w:val="24"/>
        </w:rPr>
        <w:t xml:space="preserve"> will be the most desirable place to set up businesses. It is recommended for new </w:t>
      </w:r>
      <w:r w:rsidR="00471691" w:rsidRPr="00471691">
        <w:rPr>
          <w:rFonts w:asciiTheme="majorHAnsi" w:hAnsiTheme="majorHAnsi" w:cstheme="majorHAnsi"/>
          <w:sz w:val="24"/>
          <w:szCs w:val="24"/>
        </w:rPr>
        <w:t>startups</w:t>
      </w:r>
      <w:r w:rsidRPr="00471691">
        <w:rPr>
          <w:rFonts w:asciiTheme="majorHAnsi" w:hAnsiTheme="majorHAnsi" w:cstheme="majorHAnsi"/>
          <w:sz w:val="24"/>
          <w:szCs w:val="24"/>
        </w:rPr>
        <w:t xml:space="preserve"> to check the places </w:t>
      </w:r>
      <w:r w:rsidR="008A3082" w:rsidRPr="00471691">
        <w:rPr>
          <w:rFonts w:asciiTheme="majorHAnsi" w:hAnsiTheme="majorHAnsi" w:cstheme="majorHAnsi"/>
          <w:sz w:val="24"/>
          <w:szCs w:val="24"/>
        </w:rPr>
        <w:t>as these areas are competitive and requires new ideas of product and services to thrive.</w:t>
      </w:r>
    </w:p>
    <w:p w14:paraId="544FDA19" w14:textId="77777777" w:rsidR="00471691" w:rsidRPr="00471691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214FC5AB" w14:textId="166ED065" w:rsidR="008A3082" w:rsidRDefault="008A3082" w:rsidP="00A3521E">
      <w:pPr>
        <w:rPr>
          <w:rFonts w:asciiTheme="majorHAnsi" w:hAnsiTheme="majorHAnsi" w:cstheme="majorHAnsi"/>
          <w:sz w:val="24"/>
          <w:szCs w:val="24"/>
        </w:rPr>
      </w:pPr>
      <w:r w:rsidRPr="00471691">
        <w:rPr>
          <w:rFonts w:asciiTheme="majorHAnsi" w:hAnsiTheme="majorHAnsi" w:cstheme="majorHAnsi"/>
          <w:sz w:val="24"/>
          <w:szCs w:val="24"/>
        </w:rPr>
        <w:t>Cluster 4 has good potential as there will be new shop buildings constructed to house new businesses. With proper planning and marketing, businesses can pull in customers from other nearby clusters.</w:t>
      </w:r>
    </w:p>
    <w:p w14:paraId="343D67F7" w14:textId="77777777" w:rsidR="00471691" w:rsidRPr="00471691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69218AF8" w14:textId="32CA4E31" w:rsidR="008A3082" w:rsidRDefault="008A3082" w:rsidP="00A3521E">
      <w:pPr>
        <w:rPr>
          <w:rFonts w:asciiTheme="majorHAnsi" w:hAnsiTheme="majorHAnsi" w:cstheme="majorHAnsi"/>
          <w:sz w:val="24"/>
          <w:szCs w:val="24"/>
        </w:rPr>
      </w:pPr>
      <w:r w:rsidRPr="00471691">
        <w:rPr>
          <w:rFonts w:asciiTheme="majorHAnsi" w:hAnsiTheme="majorHAnsi" w:cstheme="majorHAnsi"/>
          <w:sz w:val="24"/>
          <w:szCs w:val="24"/>
        </w:rPr>
        <w:t>The remaining clusters will be low to poor visibility due to stand alone neighbourhoods.</w:t>
      </w:r>
    </w:p>
    <w:p w14:paraId="16267104" w14:textId="77777777" w:rsidR="00471691" w:rsidRPr="00471691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320882B7" w14:textId="76E329D1" w:rsidR="00A74932" w:rsidRPr="00471691" w:rsidRDefault="00A74932" w:rsidP="00A3521E">
      <w:pPr>
        <w:rPr>
          <w:rFonts w:asciiTheme="majorHAnsi" w:hAnsiTheme="majorHAnsi" w:cstheme="majorHAnsi"/>
          <w:sz w:val="24"/>
          <w:szCs w:val="24"/>
        </w:rPr>
      </w:pPr>
      <w:r w:rsidRPr="00471691">
        <w:rPr>
          <w:rFonts w:asciiTheme="majorHAnsi" w:hAnsiTheme="majorHAnsi" w:cstheme="majorHAnsi"/>
          <w:sz w:val="24"/>
          <w:szCs w:val="24"/>
        </w:rPr>
        <w:t xml:space="preserve">In future, this study can </w:t>
      </w:r>
      <w:r w:rsidR="000E10A2" w:rsidRPr="00471691">
        <w:rPr>
          <w:rFonts w:asciiTheme="majorHAnsi" w:hAnsiTheme="majorHAnsi" w:cstheme="majorHAnsi"/>
          <w:sz w:val="24"/>
          <w:szCs w:val="24"/>
        </w:rPr>
        <w:t xml:space="preserve">be </w:t>
      </w:r>
      <w:r w:rsidRPr="00471691">
        <w:rPr>
          <w:rFonts w:asciiTheme="majorHAnsi" w:hAnsiTheme="majorHAnsi" w:cstheme="majorHAnsi"/>
          <w:sz w:val="24"/>
          <w:szCs w:val="24"/>
        </w:rPr>
        <w:t>extend</w:t>
      </w:r>
      <w:r w:rsidR="000E10A2" w:rsidRPr="00471691">
        <w:rPr>
          <w:rFonts w:asciiTheme="majorHAnsi" w:hAnsiTheme="majorHAnsi" w:cstheme="majorHAnsi"/>
          <w:sz w:val="24"/>
          <w:szCs w:val="24"/>
        </w:rPr>
        <w:t>ed</w:t>
      </w:r>
      <w:r w:rsidRPr="00471691">
        <w:rPr>
          <w:rFonts w:asciiTheme="majorHAnsi" w:hAnsiTheme="majorHAnsi" w:cstheme="majorHAnsi"/>
          <w:sz w:val="24"/>
          <w:szCs w:val="24"/>
        </w:rPr>
        <w:t xml:space="preserve"> to miles 7 and 8 as there are significant neighbourhoods. Businesses can also consider these areas for expansion.</w:t>
      </w:r>
    </w:p>
    <w:p w14:paraId="22B7206C" w14:textId="7A462144" w:rsidR="008A3082" w:rsidRPr="00471691" w:rsidRDefault="008A3082" w:rsidP="008A3082">
      <w:pPr>
        <w:pStyle w:val="Heading1"/>
        <w:rPr>
          <w:sz w:val="28"/>
          <w:szCs w:val="28"/>
        </w:rPr>
      </w:pPr>
      <w:r w:rsidRPr="00471691">
        <w:rPr>
          <w:sz w:val="28"/>
          <w:szCs w:val="28"/>
        </w:rPr>
        <w:t>CONCLUSION</w:t>
      </w:r>
    </w:p>
    <w:p w14:paraId="66A1F877" w14:textId="77777777" w:rsidR="00B508C7" w:rsidRDefault="00B508C7" w:rsidP="00A3521E">
      <w:pPr>
        <w:rPr>
          <w:sz w:val="24"/>
          <w:szCs w:val="24"/>
        </w:rPr>
      </w:pPr>
    </w:p>
    <w:p w14:paraId="13358ACF" w14:textId="13CF6E8B" w:rsidR="008A3082" w:rsidRDefault="008436C3" w:rsidP="00A3521E">
      <w:pPr>
        <w:rPr>
          <w:rFonts w:asciiTheme="majorHAnsi" w:hAnsiTheme="majorHAnsi" w:cstheme="majorHAnsi"/>
          <w:sz w:val="24"/>
          <w:szCs w:val="24"/>
        </w:rPr>
      </w:pPr>
      <w:r w:rsidRPr="00471691">
        <w:rPr>
          <w:rFonts w:asciiTheme="majorHAnsi" w:hAnsiTheme="majorHAnsi" w:cstheme="majorHAnsi"/>
          <w:sz w:val="24"/>
          <w:szCs w:val="24"/>
        </w:rPr>
        <w:t xml:space="preserve">In short, we have </w:t>
      </w:r>
      <w:r w:rsidR="00471691" w:rsidRPr="00471691">
        <w:rPr>
          <w:rFonts w:asciiTheme="majorHAnsi" w:hAnsiTheme="majorHAnsi" w:cstheme="majorHAnsi"/>
          <w:sz w:val="24"/>
          <w:szCs w:val="24"/>
        </w:rPr>
        <w:t>identified</w:t>
      </w:r>
      <w:r w:rsidRPr="00471691">
        <w:rPr>
          <w:rFonts w:asciiTheme="majorHAnsi" w:hAnsiTheme="majorHAnsi" w:cstheme="majorHAnsi"/>
          <w:sz w:val="24"/>
          <w:szCs w:val="24"/>
        </w:rPr>
        <w:t xml:space="preserve"> a business problem, collected and prepared relevant data, performed machine learning to cluster the neighbourhoods</w:t>
      </w:r>
      <w:r w:rsidR="00D92219" w:rsidRPr="00471691">
        <w:rPr>
          <w:rFonts w:asciiTheme="majorHAnsi" w:hAnsiTheme="majorHAnsi" w:cstheme="majorHAnsi"/>
          <w:sz w:val="24"/>
          <w:szCs w:val="24"/>
        </w:rPr>
        <w:t xml:space="preserve"> and finally provided recommendations to business owners who wish to set up new </w:t>
      </w:r>
      <w:r w:rsidR="00471691">
        <w:rPr>
          <w:rFonts w:asciiTheme="majorHAnsi" w:hAnsiTheme="majorHAnsi" w:cstheme="majorHAnsi"/>
          <w:sz w:val="24"/>
          <w:szCs w:val="24"/>
        </w:rPr>
        <w:t xml:space="preserve">one </w:t>
      </w:r>
      <w:r w:rsidR="00D92219" w:rsidRPr="00471691">
        <w:rPr>
          <w:rFonts w:asciiTheme="majorHAnsi" w:hAnsiTheme="majorHAnsi" w:cstheme="majorHAnsi"/>
          <w:sz w:val="24"/>
          <w:szCs w:val="24"/>
        </w:rPr>
        <w:t xml:space="preserve">or expand their businesses. Cluster </w:t>
      </w:r>
      <w:r w:rsidR="00471691">
        <w:rPr>
          <w:rFonts w:asciiTheme="majorHAnsi" w:hAnsiTheme="majorHAnsi" w:cstheme="majorHAnsi"/>
          <w:sz w:val="24"/>
          <w:szCs w:val="24"/>
        </w:rPr>
        <w:t>1</w:t>
      </w:r>
      <w:r w:rsidR="00D92219" w:rsidRPr="00471691">
        <w:rPr>
          <w:rFonts w:asciiTheme="majorHAnsi" w:hAnsiTheme="majorHAnsi" w:cstheme="majorHAnsi"/>
          <w:sz w:val="24"/>
          <w:szCs w:val="24"/>
        </w:rPr>
        <w:t xml:space="preserve"> is the </w:t>
      </w:r>
      <w:r w:rsidR="00471691" w:rsidRPr="00471691">
        <w:rPr>
          <w:rFonts w:asciiTheme="majorHAnsi" w:hAnsiTheme="majorHAnsi" w:cstheme="majorHAnsi"/>
          <w:sz w:val="24"/>
          <w:szCs w:val="24"/>
        </w:rPr>
        <w:t>favorite</w:t>
      </w:r>
      <w:r w:rsidR="00D92219" w:rsidRPr="00471691">
        <w:rPr>
          <w:rFonts w:asciiTheme="majorHAnsi" w:hAnsiTheme="majorHAnsi" w:cstheme="majorHAnsi"/>
          <w:sz w:val="24"/>
          <w:szCs w:val="24"/>
        </w:rPr>
        <w:t xml:space="preserve"> one followed by cluster 4. </w:t>
      </w:r>
    </w:p>
    <w:p w14:paraId="76148C44" w14:textId="77777777" w:rsidR="00471691" w:rsidRPr="00471691" w:rsidRDefault="00471691" w:rsidP="00A3521E">
      <w:pPr>
        <w:rPr>
          <w:rFonts w:asciiTheme="majorHAnsi" w:hAnsiTheme="majorHAnsi" w:cstheme="majorHAnsi"/>
          <w:sz w:val="24"/>
          <w:szCs w:val="24"/>
        </w:rPr>
      </w:pPr>
    </w:p>
    <w:p w14:paraId="5EA51BF2" w14:textId="1081DE62" w:rsidR="00D92219" w:rsidRPr="00471691" w:rsidRDefault="00FF3BDD" w:rsidP="00A352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2219" w:rsidRPr="00471691">
        <w:rPr>
          <w:rFonts w:asciiTheme="majorHAnsi" w:hAnsiTheme="majorHAnsi" w:cstheme="majorHAnsi"/>
          <w:sz w:val="24"/>
          <w:szCs w:val="24"/>
        </w:rPr>
        <w:t xml:space="preserve">his report </w:t>
      </w:r>
      <w:r>
        <w:rPr>
          <w:rFonts w:asciiTheme="majorHAnsi" w:hAnsiTheme="majorHAnsi" w:cstheme="majorHAnsi"/>
          <w:sz w:val="24"/>
          <w:szCs w:val="24"/>
        </w:rPr>
        <w:t>will</w:t>
      </w:r>
      <w:r w:rsidR="00D92219" w:rsidRPr="00471691">
        <w:rPr>
          <w:rFonts w:asciiTheme="majorHAnsi" w:hAnsiTheme="majorHAnsi" w:cstheme="majorHAnsi"/>
          <w:sz w:val="24"/>
          <w:szCs w:val="24"/>
        </w:rPr>
        <w:t xml:space="preserve"> enlighten and help business </w:t>
      </w:r>
      <w:r>
        <w:rPr>
          <w:rFonts w:asciiTheme="majorHAnsi" w:hAnsiTheme="majorHAnsi" w:cstheme="majorHAnsi"/>
          <w:sz w:val="24"/>
          <w:szCs w:val="24"/>
        </w:rPr>
        <w:t>startups in Sandakan</w:t>
      </w:r>
      <w:r w:rsidR="00D92219" w:rsidRPr="00471691">
        <w:rPr>
          <w:rFonts w:asciiTheme="majorHAnsi" w:hAnsiTheme="majorHAnsi" w:cstheme="majorHAnsi"/>
          <w:sz w:val="24"/>
          <w:szCs w:val="24"/>
        </w:rPr>
        <w:t>.</w:t>
      </w:r>
    </w:p>
    <w:sectPr w:rsidR="00D92219" w:rsidRPr="00471691" w:rsidSect="009B0674">
      <w:footerReference w:type="default" r:id="rId13"/>
      <w:headerReference w:type="first" r:id="rId1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FD6A9" w14:textId="77777777" w:rsidR="00793BAB" w:rsidRDefault="00793BAB">
      <w:pPr>
        <w:spacing w:line="240" w:lineRule="auto"/>
      </w:pPr>
      <w:r>
        <w:separator/>
      </w:r>
    </w:p>
  </w:endnote>
  <w:endnote w:type="continuationSeparator" w:id="0">
    <w:p w14:paraId="7102147D" w14:textId="77777777" w:rsidR="00793BAB" w:rsidRDefault="00793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7511A0B9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D8C60" w14:textId="77777777" w:rsidR="00793BAB" w:rsidRDefault="00793BAB">
      <w:pPr>
        <w:spacing w:line="240" w:lineRule="auto"/>
      </w:pPr>
      <w:r>
        <w:separator/>
      </w:r>
    </w:p>
  </w:footnote>
  <w:footnote w:type="continuationSeparator" w:id="0">
    <w:p w14:paraId="33A75CCE" w14:textId="77777777" w:rsidR="00793BAB" w:rsidRDefault="00793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77B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2DFDDEE" wp14:editId="2151C2D0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C0F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231170DB"/>
    <w:multiLevelType w:val="hybridMultilevel"/>
    <w:tmpl w:val="262CDA58"/>
    <w:lvl w:ilvl="0" w:tplc="9FB68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7"/>
    <w:rsid w:val="00016917"/>
    <w:rsid w:val="000228C0"/>
    <w:rsid w:val="00060F76"/>
    <w:rsid w:val="000E10A2"/>
    <w:rsid w:val="00122300"/>
    <w:rsid w:val="00143A2A"/>
    <w:rsid w:val="00164D64"/>
    <w:rsid w:val="001668E8"/>
    <w:rsid w:val="00174047"/>
    <w:rsid w:val="00190922"/>
    <w:rsid w:val="00192BA9"/>
    <w:rsid w:val="001C30B8"/>
    <w:rsid w:val="0023524B"/>
    <w:rsid w:val="002D2987"/>
    <w:rsid w:val="002D6D73"/>
    <w:rsid w:val="002F1C41"/>
    <w:rsid w:val="003443FE"/>
    <w:rsid w:val="003550F8"/>
    <w:rsid w:val="003C1E78"/>
    <w:rsid w:val="003C1F70"/>
    <w:rsid w:val="003E1CD2"/>
    <w:rsid w:val="003F054B"/>
    <w:rsid w:val="004079D0"/>
    <w:rsid w:val="00430D21"/>
    <w:rsid w:val="0047082C"/>
    <w:rsid w:val="00471691"/>
    <w:rsid w:val="00492067"/>
    <w:rsid w:val="004E50C4"/>
    <w:rsid w:val="00527C0A"/>
    <w:rsid w:val="00541D83"/>
    <w:rsid w:val="00560ED2"/>
    <w:rsid w:val="00566A88"/>
    <w:rsid w:val="006273D8"/>
    <w:rsid w:val="00694B23"/>
    <w:rsid w:val="006C287D"/>
    <w:rsid w:val="006E00D7"/>
    <w:rsid w:val="006E317E"/>
    <w:rsid w:val="006E4ED3"/>
    <w:rsid w:val="00712D08"/>
    <w:rsid w:val="00717041"/>
    <w:rsid w:val="00721801"/>
    <w:rsid w:val="007647FB"/>
    <w:rsid w:val="00776ECC"/>
    <w:rsid w:val="00780D4D"/>
    <w:rsid w:val="00793BAB"/>
    <w:rsid w:val="007A0A5B"/>
    <w:rsid w:val="007B00EB"/>
    <w:rsid w:val="007B5BFF"/>
    <w:rsid w:val="00817FE9"/>
    <w:rsid w:val="00822049"/>
    <w:rsid w:val="008436C3"/>
    <w:rsid w:val="00882E6A"/>
    <w:rsid w:val="008A3082"/>
    <w:rsid w:val="00910AA6"/>
    <w:rsid w:val="009466EC"/>
    <w:rsid w:val="00997239"/>
    <w:rsid w:val="009B01BE"/>
    <w:rsid w:val="009B0674"/>
    <w:rsid w:val="009C45DD"/>
    <w:rsid w:val="009F1EE4"/>
    <w:rsid w:val="00A13F7A"/>
    <w:rsid w:val="00A3521E"/>
    <w:rsid w:val="00A74932"/>
    <w:rsid w:val="00A76C56"/>
    <w:rsid w:val="00AA480C"/>
    <w:rsid w:val="00B46725"/>
    <w:rsid w:val="00B508C7"/>
    <w:rsid w:val="00B6610B"/>
    <w:rsid w:val="00C25AEB"/>
    <w:rsid w:val="00C33F45"/>
    <w:rsid w:val="00CB79B4"/>
    <w:rsid w:val="00CF06C1"/>
    <w:rsid w:val="00D2101E"/>
    <w:rsid w:val="00D801DE"/>
    <w:rsid w:val="00D92219"/>
    <w:rsid w:val="00DD7DC2"/>
    <w:rsid w:val="00DE6195"/>
    <w:rsid w:val="00E13218"/>
    <w:rsid w:val="00EA7BCC"/>
    <w:rsid w:val="00EB3152"/>
    <w:rsid w:val="00ED5049"/>
    <w:rsid w:val="00EF74E1"/>
    <w:rsid w:val="00F044E8"/>
    <w:rsid w:val="00F175C7"/>
    <w:rsid w:val="00F31FBC"/>
    <w:rsid w:val="00F3536E"/>
    <w:rsid w:val="00F72A56"/>
    <w:rsid w:val="00FB7497"/>
    <w:rsid w:val="00FC7FAC"/>
    <w:rsid w:val="00FF3BDD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1AEA3"/>
  <w15:chartTrackingRefBased/>
  <w15:docId w15:val="{300A6A60-98A3-4804-BF20-408C7146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9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s.sabah.gov.my/isandakan.cf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103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</dc:creator>
  <cp:lastModifiedBy>Dennis Lam</cp:lastModifiedBy>
  <cp:revision>48</cp:revision>
  <dcterms:created xsi:type="dcterms:W3CDTF">2019-08-13T12:10:00Z</dcterms:created>
  <dcterms:modified xsi:type="dcterms:W3CDTF">2020-11-15T02:51:00Z</dcterms:modified>
  <cp:contentStatus/>
</cp:coreProperties>
</file>